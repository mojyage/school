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190" w:rsidRDefault="00FA7190">
      <w:r>
        <w:rPr>
          <w:rFonts w:hint="eastAsia"/>
        </w:rPr>
        <w:t>１ぷよぷよポータルサイト：</w:t>
      </w:r>
      <w:r>
        <w:rPr>
          <w:rFonts w:hint="eastAsia"/>
        </w:rPr>
        <w:t>SEGA</w:t>
      </w:r>
    </w:p>
    <w:p w:rsidR="0052379B" w:rsidRDefault="00BE3BE4">
      <w:pPr>
        <w:rPr>
          <w:rStyle w:val="a3"/>
          <w:rFonts w:hint="eastAsia"/>
        </w:rPr>
      </w:pPr>
      <w:hyperlink r:id="rId4" w:history="1">
        <w:r w:rsidR="00FA7190" w:rsidRPr="00345983">
          <w:rPr>
            <w:rStyle w:val="a3"/>
          </w:rPr>
          <w:t>http://puyo.se</w:t>
        </w:r>
        <w:r w:rsidR="00FA7190" w:rsidRPr="00345983">
          <w:rPr>
            <w:rStyle w:val="a3"/>
          </w:rPr>
          <w:t>g</w:t>
        </w:r>
        <w:r w:rsidR="00FA7190" w:rsidRPr="00345983">
          <w:rPr>
            <w:rStyle w:val="a3"/>
          </w:rPr>
          <w:t>a.jp/</w:t>
        </w:r>
      </w:hyperlink>
      <w:bookmarkStart w:id="0" w:name="_GoBack"/>
      <w:bookmarkEnd w:id="0"/>
    </w:p>
    <w:p w:rsidR="00454146" w:rsidRDefault="00454146">
      <w:pPr>
        <w:rPr>
          <w:rFonts w:hint="eastAsia"/>
        </w:rPr>
      </w:pPr>
    </w:p>
    <w:p w:rsidR="00FA7190" w:rsidRDefault="00FA7190">
      <w:r>
        <w:rPr>
          <w:rFonts w:hint="eastAsia"/>
        </w:rPr>
        <w:t>２</w:t>
      </w:r>
      <w:r w:rsidRPr="00FA7190">
        <w:rPr>
          <w:rFonts w:hint="eastAsia"/>
        </w:rPr>
        <w:t>ポップンミュージックワールド</w:t>
      </w:r>
      <w:r w:rsidRPr="00FA7190">
        <w:rPr>
          <w:rFonts w:hint="eastAsia"/>
        </w:rPr>
        <w:t xml:space="preserve"> </w:t>
      </w:r>
      <w:proofErr w:type="spellStart"/>
      <w:r w:rsidRPr="00FA7190">
        <w:rPr>
          <w:rFonts w:hint="eastAsia"/>
        </w:rPr>
        <w:t>pop'nmusic</w:t>
      </w:r>
      <w:proofErr w:type="spellEnd"/>
      <w:r w:rsidRPr="00FA7190">
        <w:rPr>
          <w:rFonts w:hint="eastAsia"/>
        </w:rPr>
        <w:t xml:space="preserve"> WORLD - KONAMI</w:t>
      </w:r>
    </w:p>
    <w:p w:rsidR="00FA7190" w:rsidRDefault="00BE3BE4">
      <w:hyperlink r:id="rId5" w:history="1">
        <w:r w:rsidR="00FA7190" w:rsidRPr="00345983">
          <w:rPr>
            <w:rStyle w:val="a3"/>
          </w:rPr>
          <w:t>http://www.konami.jp/bemani/popn/</w:t>
        </w:r>
      </w:hyperlink>
    </w:p>
    <w:p w:rsidR="00FA7190" w:rsidRDefault="00FA7190"/>
    <w:p w:rsidR="00FA7190" w:rsidRDefault="00FA7190">
      <w:r>
        <w:rPr>
          <w:rFonts w:hint="eastAsia"/>
        </w:rPr>
        <w:t>３</w:t>
      </w:r>
      <w:proofErr w:type="spellStart"/>
      <w:r w:rsidRPr="00FA7190">
        <w:rPr>
          <w:rFonts w:hint="eastAsia"/>
        </w:rPr>
        <w:t>eAMUSEMENT</w:t>
      </w:r>
      <w:proofErr w:type="spellEnd"/>
      <w:r w:rsidRPr="00FA7190">
        <w:rPr>
          <w:rFonts w:hint="eastAsia"/>
        </w:rPr>
        <w:t xml:space="preserve"> | </w:t>
      </w:r>
      <w:proofErr w:type="spellStart"/>
      <w:r w:rsidRPr="00FA7190">
        <w:rPr>
          <w:rFonts w:hint="eastAsia"/>
        </w:rPr>
        <w:t>pop'n</w:t>
      </w:r>
      <w:proofErr w:type="spellEnd"/>
      <w:r w:rsidRPr="00FA7190">
        <w:rPr>
          <w:rFonts w:hint="eastAsia"/>
        </w:rPr>
        <w:t xml:space="preserve"> music </w:t>
      </w:r>
      <w:r w:rsidRPr="00FA7190">
        <w:rPr>
          <w:rFonts w:hint="eastAsia"/>
        </w:rPr>
        <w:t>ラピストリア</w:t>
      </w:r>
    </w:p>
    <w:p w:rsidR="00FA7190" w:rsidRDefault="00BE3BE4">
      <w:hyperlink r:id="rId6" w:history="1">
        <w:r w:rsidR="00FA7190" w:rsidRPr="00345983">
          <w:rPr>
            <w:rStyle w:val="a3"/>
          </w:rPr>
          <w:t>http://p.eagate.573.jp/game/popn/lapistoria/p/index.html?___REDIRECT=1</w:t>
        </w:r>
      </w:hyperlink>
    </w:p>
    <w:p w:rsidR="00FA7190" w:rsidRDefault="00FA7190"/>
    <w:p w:rsidR="00A20768" w:rsidRDefault="00A20768">
      <w:r>
        <w:rPr>
          <w:rFonts w:hint="eastAsia"/>
        </w:rPr>
        <w:t>４の～みそコネコネ</w:t>
      </w:r>
      <w:r>
        <w:rPr>
          <w:rFonts w:hint="eastAsia"/>
        </w:rPr>
        <w:t>Compile</w:t>
      </w:r>
      <w:r>
        <w:t xml:space="preserve"> </w:t>
      </w:r>
      <w:r>
        <w:rPr>
          <w:rFonts w:hint="eastAsia"/>
        </w:rPr>
        <w:t>station</w:t>
      </w:r>
    </w:p>
    <w:p w:rsidR="00A20768" w:rsidRDefault="00BE3BE4">
      <w:hyperlink r:id="rId7" w:history="1">
        <w:r w:rsidR="00A20768" w:rsidRPr="00345983">
          <w:rPr>
            <w:rStyle w:val="a3"/>
          </w:rPr>
          <w:t>http://www.amusement-center.com/compile/</w:t>
        </w:r>
      </w:hyperlink>
    </w:p>
    <w:p w:rsidR="00A20768" w:rsidRPr="00A20768" w:rsidRDefault="00A20768"/>
    <w:p w:rsidR="00FA7190" w:rsidRDefault="00A20768">
      <w:r>
        <w:rPr>
          <w:rFonts w:hint="eastAsia"/>
        </w:rPr>
        <w:t>５コンパイルハート</w:t>
      </w:r>
    </w:p>
    <w:p w:rsidR="00A20768" w:rsidRDefault="00BE3BE4">
      <w:hyperlink r:id="rId8" w:history="1">
        <w:r w:rsidR="00A20768" w:rsidRPr="00345983">
          <w:rPr>
            <w:rStyle w:val="a3"/>
          </w:rPr>
          <w:t>http://www.compileheart.com/</w:t>
        </w:r>
      </w:hyperlink>
    </w:p>
    <w:p w:rsidR="00A20768" w:rsidRDefault="00A20768"/>
    <w:p w:rsidR="00A20768" w:rsidRDefault="00A20768">
      <w:r>
        <w:rPr>
          <w:rFonts w:hint="eastAsia"/>
        </w:rPr>
        <w:t>６</w:t>
      </w:r>
      <w:r w:rsidRPr="00A20768">
        <w:rPr>
          <w:rFonts w:hint="eastAsia"/>
        </w:rPr>
        <w:t>過去シリーズをまとめたプリキュア情報サイト『プリキュアガーデン』</w:t>
      </w:r>
    </w:p>
    <w:p w:rsidR="00A20768" w:rsidRDefault="00BE3BE4">
      <w:hyperlink r:id="rId9" w:history="1">
        <w:r w:rsidR="00A20768" w:rsidRPr="00345983">
          <w:rPr>
            <w:rStyle w:val="a3"/>
          </w:rPr>
          <w:t>http://www.precure-garden.com/</w:t>
        </w:r>
      </w:hyperlink>
    </w:p>
    <w:p w:rsidR="00A20768" w:rsidRDefault="00A20768"/>
    <w:p w:rsidR="00A20768" w:rsidRDefault="00A20768">
      <w:r>
        <w:rPr>
          <w:rFonts w:hint="eastAsia"/>
        </w:rPr>
        <w:t>７</w:t>
      </w:r>
      <w:r w:rsidR="003D35DA" w:rsidRPr="003D35DA">
        <w:rPr>
          <w:rFonts w:hint="eastAsia"/>
        </w:rPr>
        <w:t>ねこキャット</w:t>
      </w:r>
      <w:r w:rsidR="003D35DA" w:rsidRPr="003D35DA">
        <w:rPr>
          <w:rFonts w:hint="eastAsia"/>
        </w:rPr>
        <w:t xml:space="preserve"> - </w:t>
      </w:r>
      <w:r w:rsidR="003D35DA" w:rsidRPr="003D35DA">
        <w:rPr>
          <w:rFonts w:hint="eastAsia"/>
        </w:rPr>
        <w:t>猫の写真・動画ダラ見サービス</w:t>
      </w:r>
    </w:p>
    <w:p w:rsidR="003D35DA" w:rsidRDefault="00BE3BE4">
      <w:hyperlink r:id="rId10" w:history="1">
        <w:r w:rsidR="003D35DA" w:rsidRPr="00345983">
          <w:rPr>
            <w:rStyle w:val="a3"/>
          </w:rPr>
          <w:t>http://c.wlkr.jp/</w:t>
        </w:r>
      </w:hyperlink>
    </w:p>
    <w:p w:rsidR="003D35DA" w:rsidRDefault="003D35DA"/>
    <w:p w:rsidR="003D35DA" w:rsidRDefault="003D35DA">
      <w:r>
        <w:rPr>
          <w:rFonts w:hint="eastAsia"/>
        </w:rPr>
        <w:t>８</w:t>
      </w:r>
      <w:r w:rsidR="00021ECE">
        <w:rPr>
          <w:rFonts w:hint="eastAsia"/>
        </w:rPr>
        <w:t>少年ジャンプルーキー</w:t>
      </w:r>
    </w:p>
    <w:p w:rsidR="00021ECE" w:rsidRDefault="00BE3BE4">
      <w:hyperlink r:id="rId11" w:history="1">
        <w:r w:rsidR="00021ECE" w:rsidRPr="00345983">
          <w:rPr>
            <w:rStyle w:val="a3"/>
          </w:rPr>
          <w:t>http://rookie.shonenjump.com/</w:t>
        </w:r>
      </w:hyperlink>
    </w:p>
    <w:p w:rsidR="00021ECE" w:rsidRDefault="00021ECE"/>
    <w:p w:rsidR="00021ECE" w:rsidRDefault="00021ECE">
      <w:r>
        <w:rPr>
          <w:rFonts w:hint="eastAsia"/>
        </w:rPr>
        <w:t>９</w:t>
      </w:r>
      <w:r w:rsidR="006B434E">
        <w:rPr>
          <w:rFonts w:hint="eastAsia"/>
        </w:rPr>
        <w:t>上海アリス幻樂団</w:t>
      </w:r>
    </w:p>
    <w:p w:rsidR="00A35B0A" w:rsidRDefault="00BE3BE4">
      <w:hyperlink r:id="rId12" w:history="1">
        <w:r w:rsidR="00A35B0A" w:rsidRPr="00345983">
          <w:rPr>
            <w:rStyle w:val="a3"/>
          </w:rPr>
          <w:t>http://www16.big.or.jp/~zun/</w:t>
        </w:r>
      </w:hyperlink>
    </w:p>
    <w:p w:rsidR="00773BA0" w:rsidRDefault="00773BA0"/>
    <w:p w:rsidR="006B434E" w:rsidRDefault="006B434E">
      <w:r>
        <w:rPr>
          <w:rFonts w:hint="eastAsia"/>
        </w:rPr>
        <w:t>１０黒星紅白ラクガキ置き場</w:t>
      </w:r>
    </w:p>
    <w:p w:rsidR="006B434E" w:rsidRDefault="00BE3BE4">
      <w:hyperlink r:id="rId13" w:history="1">
        <w:r w:rsidR="006B434E" w:rsidRPr="00345983">
          <w:rPr>
            <w:rStyle w:val="a3"/>
          </w:rPr>
          <w:t>http://kuroboshi-kouhaku.tumblr.com/</w:t>
        </w:r>
      </w:hyperlink>
    </w:p>
    <w:p w:rsidR="006B434E" w:rsidRPr="006B434E" w:rsidRDefault="006B434E"/>
    <w:sectPr w:rsidR="006B434E" w:rsidRPr="006B434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190"/>
    <w:rsid w:val="00021ECE"/>
    <w:rsid w:val="003D35DA"/>
    <w:rsid w:val="00454146"/>
    <w:rsid w:val="0052379B"/>
    <w:rsid w:val="006B434E"/>
    <w:rsid w:val="006E472C"/>
    <w:rsid w:val="00773BA0"/>
    <w:rsid w:val="00A20768"/>
    <w:rsid w:val="00A35B0A"/>
    <w:rsid w:val="00BE3BE4"/>
    <w:rsid w:val="00C14B13"/>
    <w:rsid w:val="00FA7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408C22B-2A3D-4448-A6F3-64C118AA0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FA7190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7190"/>
    <w:rPr>
      <w:color w:val="0563C1" w:themeColor="hyperlink"/>
      <w:u w:val="single"/>
    </w:rPr>
  </w:style>
  <w:style w:type="character" w:customStyle="1" w:styleId="30">
    <w:name w:val="見出し 3 (文字)"/>
    <w:basedOn w:val="a0"/>
    <w:link w:val="3"/>
    <w:uiPriority w:val="9"/>
    <w:rsid w:val="00FA7190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styleId="a4">
    <w:name w:val="FollowedHyperlink"/>
    <w:basedOn w:val="a0"/>
    <w:uiPriority w:val="99"/>
    <w:semiHidden/>
    <w:unhideWhenUsed/>
    <w:rsid w:val="005237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1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mpileheart.com/" TargetMode="External"/><Relationship Id="rId13" Type="http://schemas.openxmlformats.org/officeDocument/2006/relationships/hyperlink" Target="http://kuroboshi-kouhaku.tumblr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amusement-center.com/compile/" TargetMode="External"/><Relationship Id="rId12" Type="http://schemas.openxmlformats.org/officeDocument/2006/relationships/hyperlink" Target="http://www16.big.or.jp/~zu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.eagate.573.jp/game/popn/lapistoria/p/index.html?___REDIRECT=1" TargetMode="External"/><Relationship Id="rId11" Type="http://schemas.openxmlformats.org/officeDocument/2006/relationships/hyperlink" Target="http://rookie.shonenjump.com/" TargetMode="External"/><Relationship Id="rId5" Type="http://schemas.openxmlformats.org/officeDocument/2006/relationships/hyperlink" Target="http://www.konami.jp/bemani/popn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c.wlkr.jp/" TargetMode="External"/><Relationship Id="rId4" Type="http://schemas.openxmlformats.org/officeDocument/2006/relationships/hyperlink" Target="http://puyo.sega.jp/" TargetMode="External"/><Relationship Id="rId9" Type="http://schemas.openxmlformats.org/officeDocument/2006/relationships/hyperlink" Target="http://www.precure-garden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9A30D187.dotm</Template>
  <TotalTime>87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諸星　南菜</dc:creator>
  <cp:keywords/>
  <dc:description/>
  <cp:lastModifiedBy>諸星　南菜</cp:lastModifiedBy>
  <cp:revision>7</cp:revision>
  <dcterms:created xsi:type="dcterms:W3CDTF">2015-06-26T01:41:00Z</dcterms:created>
  <dcterms:modified xsi:type="dcterms:W3CDTF">2015-06-26T03:09:00Z</dcterms:modified>
</cp:coreProperties>
</file>